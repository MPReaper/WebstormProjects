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ED75" w14:textId="77777777" w:rsidR="005B5800" w:rsidRDefault="003878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附件：报名回执表</w:t>
      </w:r>
    </w:p>
    <w:p w14:paraId="7CC07F89" w14:textId="77777777" w:rsidR="005B5800" w:rsidRDefault="003878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2"/>
          <w:szCs w:val="28"/>
        </w:rPr>
        <w:t>报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>
        <w:rPr>
          <w:rFonts w:ascii="Times New Roman" w:hAnsi="Times New Roman" w:cs="Times New Roman"/>
          <w:b/>
          <w:sz w:val="42"/>
          <w:szCs w:val="28"/>
        </w:rPr>
        <w:t>名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>
        <w:rPr>
          <w:rFonts w:ascii="Times New Roman" w:hAnsi="Times New Roman" w:cs="Times New Roman"/>
          <w:b/>
          <w:sz w:val="42"/>
          <w:szCs w:val="28"/>
        </w:rPr>
        <w:t>回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>
        <w:rPr>
          <w:rFonts w:ascii="Times New Roman" w:hAnsi="Times New Roman" w:cs="Times New Roman"/>
          <w:b/>
          <w:sz w:val="42"/>
          <w:szCs w:val="28"/>
        </w:rPr>
        <w:t>执</w:t>
      </w:r>
      <w:r>
        <w:rPr>
          <w:rFonts w:ascii="Times New Roman" w:hAnsi="Times New Roman" w:cs="Times New Roman"/>
          <w:b/>
          <w:sz w:val="42"/>
          <w:szCs w:val="28"/>
        </w:rPr>
        <w:t xml:space="preserve"> </w:t>
      </w:r>
      <w:r>
        <w:rPr>
          <w:rFonts w:ascii="Times New Roman" w:hAnsi="Times New Roman" w:cs="Times New Roman"/>
          <w:b/>
          <w:sz w:val="42"/>
          <w:szCs w:val="28"/>
        </w:rPr>
        <w:t>表</w:t>
      </w: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00"/>
        <w:gridCol w:w="1980"/>
        <w:gridCol w:w="1080"/>
        <w:gridCol w:w="2448"/>
      </w:tblGrid>
      <w:tr w:rsidR="005B5800" w14:paraId="11D839DC" w14:textId="77777777">
        <w:trPr>
          <w:trHeight w:val="1054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A965" w14:textId="77777777" w:rsidR="005B5800" w:rsidRDefault="00387899">
            <w:pPr>
              <w:spacing w:line="8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单位名称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486FF" w14:textId="77777777" w:rsidR="005B5800" w:rsidRDefault="005B5800">
            <w:pPr>
              <w:spacing w:line="800" w:lineRule="exact"/>
              <w:ind w:firstLineChars="450" w:firstLine="12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AF7E" w14:textId="77777777" w:rsidR="005B5800" w:rsidRDefault="00387899">
            <w:pPr>
              <w:spacing w:line="800" w:lineRule="exact"/>
              <w:ind w:firstLineChars="50" w:firstLine="1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参会共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   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人</w:t>
            </w:r>
          </w:p>
        </w:tc>
      </w:tr>
      <w:tr w:rsidR="005B5800" w14:paraId="2B19DE89" w14:textId="77777777">
        <w:trPr>
          <w:trHeight w:val="624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7288" w14:textId="77777777" w:rsidR="005B5800" w:rsidRDefault="005B5800">
            <w:pPr>
              <w:spacing w:line="6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9B6D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A480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职务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9EBC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职称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324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手机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C4AF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专业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47CA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</w:p>
        </w:tc>
      </w:tr>
      <w:tr w:rsidR="005B5800" w14:paraId="0C9C4FB6" w14:textId="77777777">
        <w:trPr>
          <w:trHeight w:val="624"/>
          <w:jc w:val="center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F28E" w14:textId="77777777" w:rsidR="005B5800" w:rsidRDefault="00387899">
            <w:pPr>
              <w:spacing w:line="600" w:lineRule="exact"/>
              <w:ind w:firstLineChars="200" w:firstLine="5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参</w:t>
            </w:r>
          </w:p>
          <w:p w14:paraId="79B801AE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</w:t>
            </w:r>
          </w:p>
          <w:p w14:paraId="23257715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代</w:t>
            </w:r>
          </w:p>
          <w:p w14:paraId="6F5638AB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表</w:t>
            </w:r>
          </w:p>
          <w:p w14:paraId="59C8E25E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名</w:t>
            </w:r>
          </w:p>
          <w:p w14:paraId="0AA11FDF" w14:textId="77777777" w:rsidR="005B5800" w:rsidRDefault="00387899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单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5AD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F598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90C0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E8FF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50E9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BF0E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B5800" w14:paraId="712904FE" w14:textId="77777777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A180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2A808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1067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2FC90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DC2D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AF93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4C6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B5800" w14:paraId="49BFBA2F" w14:textId="77777777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189B8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4504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76E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7A1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C056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54C4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E5E0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B5800" w14:paraId="4FB02711" w14:textId="77777777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87FF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C2332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FBAB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CC67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59DF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7A4F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E850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B5800" w14:paraId="4361AAE8" w14:textId="77777777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A77F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7153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7437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2D95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9188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F789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F04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5800" w14:paraId="767DB3CF" w14:textId="77777777">
        <w:trPr>
          <w:trHeight w:val="624"/>
          <w:jc w:val="center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5017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329C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639C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48D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383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8778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CE01" w14:textId="77777777" w:rsidR="005B5800" w:rsidRDefault="005B5800">
            <w:pPr>
              <w:spacing w:line="60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5800" w14:paraId="12E3FC3F" w14:textId="77777777">
        <w:trPr>
          <w:trHeight w:val="127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F5ED" w14:textId="77777777" w:rsidR="005B5800" w:rsidRDefault="00387899">
            <w:pPr>
              <w:spacing w:line="6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发票信息</w:t>
            </w:r>
          </w:p>
        </w:tc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5AE4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单位名称：</w:t>
            </w:r>
          </w:p>
          <w:p w14:paraId="0C75B5D9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号：</w:t>
            </w:r>
          </w:p>
          <w:p w14:paraId="1ACDF138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额：</w:t>
            </w:r>
          </w:p>
          <w:p w14:paraId="69ABAB56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其它必要信息：</w:t>
            </w:r>
          </w:p>
          <w:p w14:paraId="79D8F2B5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发票名目：会议费（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培训费（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）</w:t>
            </w:r>
          </w:p>
        </w:tc>
      </w:tr>
      <w:tr w:rsidR="005B5800" w14:paraId="0A3544F2" w14:textId="77777777">
        <w:trPr>
          <w:trHeight w:val="1273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C557" w14:textId="77777777" w:rsidR="005B5800" w:rsidRDefault="00387899">
            <w:pPr>
              <w:spacing w:line="6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  <w:p w14:paraId="68AF8D3E" w14:textId="77777777" w:rsidR="005B5800" w:rsidRDefault="00387899">
            <w:pPr>
              <w:spacing w:line="6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注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</w:t>
            </w:r>
          </w:p>
        </w:tc>
        <w:tc>
          <w:tcPr>
            <w:tcW w:w="83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8048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、填写完整后，于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日前请发邮件至会务组。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0A80E31" w14:textId="77777777" w:rsidR="005B5800" w:rsidRDefault="00387899">
            <w:pPr>
              <w:spacing w:line="600" w:lineRule="exact"/>
              <w:ind w:left="420" w:hangingChars="150" w:hanging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、会务组将于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日电话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邮件确认参会情况。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3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</w:t>
            </w:r>
          </w:p>
        </w:tc>
      </w:tr>
    </w:tbl>
    <w:p w14:paraId="38A2B4E8" w14:textId="77777777" w:rsidR="005B5800" w:rsidRDefault="005B5800">
      <w:pPr>
        <w:rPr>
          <w:rFonts w:ascii="Times New Roman" w:hAnsi="Times New Roman" w:cs="Times New Roman"/>
          <w:sz w:val="24"/>
        </w:rPr>
      </w:pPr>
    </w:p>
    <w:p w14:paraId="5502FC93" w14:textId="77777777" w:rsidR="005B5800" w:rsidRDefault="005B5800"/>
    <w:sectPr w:rsidR="005B5800">
      <w:pgSz w:w="11906" w:h="16838"/>
      <w:pgMar w:top="703" w:right="1800" w:bottom="703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6DBA"/>
    <w:rsid w:val="00387899"/>
    <w:rsid w:val="005B5800"/>
    <w:rsid w:val="12ED6D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624F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9532;&#23431;&#3594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C:\Users\马宇豪\AppData\Roaming\Kingsoft\wps\addons\pool\win-i386\knewfileruby_1.0.0.10\template\wps\0.docx</Template>
  <TotalTime>0</TotalTime>
  <Pages>1</Pages>
  <Words>52</Words>
  <Characters>297</Characters>
  <Application>Microsoft Macintosh Word</Application>
  <DocSecurity>0</DocSecurity>
  <Lines>2</Lines>
  <Paragraphs>1</Paragraphs>
  <ScaleCrop>false</ScaleCrop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蜗牛马甲@</dc:creator>
  <cp:lastModifiedBy>Microsoft Office 用户</cp:lastModifiedBy>
  <cp:revision>2</cp:revision>
  <dcterms:created xsi:type="dcterms:W3CDTF">2018-06-14T03:19:00Z</dcterms:created>
  <dcterms:modified xsi:type="dcterms:W3CDTF">2018-07-02T07:31:00Z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