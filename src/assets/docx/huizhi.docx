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附件：报名回执表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42"/>
          <w:szCs w:val="28"/>
        </w:rPr>
        <w:t>报 名 回 执 表</w:t>
      </w:r>
    </w:p>
    <w:tbl>
      <w:tblPr>
        <w:tblStyle w:val="3"/>
        <w:tblW w:w="99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080"/>
        <w:gridCol w:w="900"/>
        <w:gridCol w:w="900"/>
        <w:gridCol w:w="1980"/>
        <w:gridCol w:w="1080"/>
        <w:gridCol w:w="2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4" w:hRule="atLeast"/>
          <w:jc w:val="center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800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单位名称</w:t>
            </w:r>
          </w:p>
        </w:tc>
        <w:tc>
          <w:tcPr>
            <w:tcW w:w="594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800" w:lineRule="exact"/>
              <w:ind w:firstLine="1265" w:firstLineChars="4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800" w:lineRule="exact"/>
              <w:ind w:firstLine="141" w:firstLineChars="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参会共(   )人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姓名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职务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职称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手机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专业</w:t>
            </w:r>
          </w:p>
        </w:tc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E-mail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54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ind w:firstLine="562" w:firstLineChars="2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参</w:t>
            </w:r>
          </w:p>
          <w:p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</w:t>
            </w:r>
          </w:p>
          <w:p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代</w:t>
            </w:r>
          </w:p>
          <w:p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表</w:t>
            </w:r>
          </w:p>
          <w:p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名</w:t>
            </w:r>
          </w:p>
          <w:p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单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54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54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54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54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54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3" w:hRule="atLeast"/>
          <w:jc w:val="center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6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发票信息</w:t>
            </w:r>
          </w:p>
        </w:tc>
        <w:tc>
          <w:tcPr>
            <w:tcW w:w="838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600" w:lineRule="exact"/>
              <w:ind w:left="420" w:hanging="420" w:hangingChars="1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单位名称：</w:t>
            </w:r>
          </w:p>
          <w:p>
            <w:pPr>
              <w:spacing w:line="600" w:lineRule="exact"/>
              <w:ind w:left="420" w:hanging="420" w:hangingChars="1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税    号：</w:t>
            </w:r>
          </w:p>
          <w:p>
            <w:pPr>
              <w:spacing w:line="600" w:lineRule="exact"/>
              <w:ind w:left="420" w:hanging="420" w:hangingChars="1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金    额：</w:t>
            </w:r>
          </w:p>
          <w:p>
            <w:pPr>
              <w:spacing w:line="600" w:lineRule="exact"/>
              <w:ind w:left="420" w:hanging="420" w:hangingChars="1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其它必要信息：</w:t>
            </w:r>
          </w:p>
          <w:p>
            <w:pPr>
              <w:spacing w:line="600" w:lineRule="exact"/>
              <w:ind w:left="420" w:hanging="420" w:hangingChars="1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发票名目：会议费（   ）           培训费（  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3" w:hRule="atLeast"/>
          <w:jc w:val="center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6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</w:t>
            </w:r>
          </w:p>
          <w:p>
            <w:pPr>
              <w:spacing w:line="600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备  注              </w:t>
            </w:r>
          </w:p>
        </w:tc>
        <w:tc>
          <w:tcPr>
            <w:tcW w:w="838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600" w:lineRule="exact"/>
              <w:ind w:left="420" w:hanging="420" w:hangingChars="1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1、填写完整后，于2018年7月10日前请发邮件至会务组。  </w:t>
            </w:r>
          </w:p>
          <w:p>
            <w:pPr>
              <w:spacing w:line="600" w:lineRule="exact"/>
              <w:ind w:left="420" w:hanging="420" w:hangingChars="1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2、会务组将于7月30日电话</w:t>
            </w:r>
            <w:r>
              <w:rPr>
                <w:rFonts w:hint="eastAsia"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邮件确认参会情况。 </w:t>
            </w:r>
            <w:r>
              <w:rPr>
                <w:rFonts w:ascii="Times New Roman" w:hAnsi="Times New Roman" w:cs="Times New Roman"/>
                <w:sz w:val="3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bookmarkStart w:id="0" w:name="_GoBack"/>
      <w:bookmarkEnd w:id="0"/>
    </w:p>
    <w:sectPr>
      <w:pgSz w:w="11906" w:h="16838"/>
      <w:pgMar w:top="703" w:right="1800" w:bottom="70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D6DBA"/>
    <w:rsid w:val="12ED6DB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9532;&#23431;&#35946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2018-06-14T03:19:00Z</dcterms:created>
  <dc:creator>蜗牛马甲@</dc:creator>
  <cp:lastModifiedBy>蜗牛马甲@</cp:lastModifiedBy>
  <dcterms:modified xsi:type="dcterms:W3CDTF">2018-06-14T03:20:03Z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